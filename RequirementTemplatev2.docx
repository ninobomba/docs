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397E" w14:textId="77777777" w:rsidR="00D15A18" w:rsidRPr="00990E16" w:rsidRDefault="00D15A18" w:rsidP="00D15A18">
      <w:pPr>
        <w:shd w:val="clear" w:color="auto" w:fill="FFFFFF"/>
        <w:textAlignment w:val="baseline"/>
        <w:rPr>
          <w:rFonts w:asciiTheme="majorHAnsi" w:eastAsia="Times New Roman" w:hAnsiTheme="majorHAnsi" w:cstheme="majorHAnsi"/>
          <w:sz w:val="20"/>
          <w:szCs w:val="20"/>
          <w:lang w:val="en-MX"/>
        </w:rPr>
      </w:pPr>
    </w:p>
    <w:tbl>
      <w:tblPr>
        <w:tblW w:w="89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988"/>
        <w:gridCol w:w="2127"/>
        <w:gridCol w:w="850"/>
        <w:gridCol w:w="1134"/>
        <w:gridCol w:w="2614"/>
      </w:tblGrid>
      <w:tr w:rsidR="00D15A18" w:rsidRPr="00990E16" w14:paraId="17346115" w14:textId="77777777" w:rsidTr="00D15A1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07C9A33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Requirement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</w:tr>
      <w:tr w:rsidR="00D15A18" w:rsidRPr="00990E16" w14:paraId="67D3B31D" w14:textId="77777777" w:rsidTr="00990E16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D3234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ID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BCAFD" w14:textId="77777777" w:rsidR="00D15A18" w:rsidRPr="00990E16" w:rsidRDefault="00D15A18" w:rsidP="007E597B">
            <w:pPr>
              <w:ind w:left="135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 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A6F413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Created by 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E3E2A" w14:textId="77777777" w:rsidR="00D15A18" w:rsidRPr="00990E16" w:rsidRDefault="00D15A18" w:rsidP="007E597B">
            <w:pPr>
              <w:ind w:left="135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D15A18" w:rsidRPr="00990E16" w14:paraId="61F55CE0" w14:textId="77777777" w:rsidTr="00990E16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B4211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Creation Date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25A8B" w14:textId="77777777" w:rsidR="00D15A18" w:rsidRPr="00990E16" w:rsidRDefault="00D15A18" w:rsidP="007E597B">
            <w:pPr>
              <w:ind w:left="135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087491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Priority  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(1-5)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CB200" w14:textId="77777777" w:rsidR="00D15A18" w:rsidRPr="00990E16" w:rsidRDefault="00D15A18" w:rsidP="007E597B">
            <w:pPr>
              <w:ind w:right="3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</w:tr>
      <w:tr w:rsidR="00D15A18" w:rsidRPr="00990E16" w14:paraId="7DE2FFB2" w14:textId="77777777" w:rsidTr="00990E16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8E407" w14:textId="22C2F88A" w:rsidR="00D15A18" w:rsidRPr="00990E16" w:rsidRDefault="002F738E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Hard </w:t>
            </w:r>
            <w:r w:rsidR="00D15A18"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Dependencies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0B48A" w14:textId="77777777" w:rsidR="00D15A18" w:rsidRPr="00990E16" w:rsidRDefault="00D15A18" w:rsidP="007E597B">
            <w:pPr>
              <w:ind w:left="135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 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2ADD5D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Related Requirements 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AFA58" w14:textId="77777777" w:rsidR="00D15A18" w:rsidRPr="00990E16" w:rsidRDefault="00D15A18" w:rsidP="007E597B">
            <w:pPr>
              <w:ind w:right="3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</w:tr>
      <w:tr w:rsidR="00D15A18" w:rsidRPr="00990E16" w14:paraId="0971D6D9" w14:textId="77777777" w:rsidTr="00D15A1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8784814" w14:textId="09873978" w:rsidR="00D15A18" w:rsidRPr="00990E16" w:rsidRDefault="00C44026" w:rsidP="00023458">
            <w:pPr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     </w:t>
            </w:r>
            <w:r w:rsidR="00D15A18"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General Description</w:t>
            </w:r>
            <w:r w:rsidR="00D15A18"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</w:tr>
      <w:tr w:rsidR="00D15A18" w:rsidRPr="00990E16" w14:paraId="7F64A6D7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C036B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Functionality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C0FBD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23458" w:rsidRPr="00990E16" w14:paraId="29770CF9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1767F" w14:textId="76D6EC4B" w:rsidR="00023458" w:rsidRPr="00990E16" w:rsidRDefault="0002345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User Role</w:t>
            </w:r>
            <w:r w:rsidR="00C51D4F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(Persona</w:t>
            </w:r>
            <w:r w:rsidR="002F738E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| Actor</w:t>
            </w:r>
            <w:r w:rsidR="00C51D4F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BD1A8" w14:textId="33EF986B" w:rsidR="00023458" w:rsidRPr="00990E16" w:rsidRDefault="00A33067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Seller | </w:t>
            </w:r>
            <w:proofErr w:type="gramStart"/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Sys</w:t>
            </w:r>
            <w:r w:rsidR="00600458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-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Ops</w:t>
            </w:r>
            <w:proofErr w:type="gramEnd"/>
            <w:r w:rsidR="00600458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| Persona ID</w:t>
            </w:r>
          </w:p>
        </w:tc>
      </w:tr>
      <w:tr w:rsidR="00023458" w:rsidRPr="00990E16" w14:paraId="59B02AE2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9785C" w14:textId="77777777" w:rsidR="00023458" w:rsidRPr="00990E16" w:rsidRDefault="0002345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Preconditions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B3B56" w14:textId="3754B0F8" w:rsidR="00023458" w:rsidRPr="00990E16" w:rsidRDefault="002F738E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Before entering in</w:t>
            </w:r>
            <w:r w:rsidR="005F7752">
              <w:rPr>
                <w:rFonts w:asciiTheme="majorHAnsi" w:eastAsia="Times New Roman" w:hAnsiTheme="majorHAnsi" w:cstheme="majorHAnsi"/>
                <w:sz w:val="20"/>
                <w:szCs w:val="20"/>
              </w:rPr>
              <w:t>to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the process, what is necessary for our process to</w:t>
            </w:r>
            <w:r w:rsidR="005F775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be able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operate</w:t>
            </w:r>
            <w:r w:rsidR="005F775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as expected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023458" w:rsidRPr="00990E16" w14:paraId="55987CC4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9F55E" w14:textId="77777777" w:rsidR="00023458" w:rsidRPr="00990E16" w:rsidRDefault="0002345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Post conditions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F70C1D" w14:textId="2353E8C4" w:rsidR="00023458" w:rsidRPr="00990E16" w:rsidRDefault="00785083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After </w:t>
            </w:r>
            <w:r w:rsidR="002F738E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passing 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acceptance criteria, what </w:t>
            </w:r>
            <w:r w:rsidR="002F738E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would be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the state of our module</w:t>
            </w:r>
            <w:r w:rsidR="005F775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once it is completed.</w:t>
            </w:r>
          </w:p>
        </w:tc>
      </w:tr>
      <w:tr w:rsidR="00023458" w:rsidRPr="00990E16" w14:paraId="037563D4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748F0" w14:textId="77777777" w:rsidR="00023458" w:rsidRPr="00990E16" w:rsidRDefault="00A33067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Requires Integration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601F2" w14:textId="7C16ED3B" w:rsidR="00023458" w:rsidRPr="00990E16" w:rsidRDefault="00BA6860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Do we need to connect to an external resource like a DB, Server, etc</w:t>
            </w:r>
            <w:r w:rsidR="005F775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023458" w:rsidRPr="00990E16" w14:paraId="5386D8DD" w14:textId="77777777" w:rsidTr="0002345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983775C" w14:textId="4018E080" w:rsidR="00023458" w:rsidRPr="00990E16" w:rsidRDefault="0002345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History  </w:t>
            </w:r>
            <w:r w:rsidR="00C51D4F"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| Gherkins</w:t>
            </w:r>
          </w:p>
        </w:tc>
      </w:tr>
      <w:tr w:rsidR="00785083" w:rsidRPr="00990E16" w14:paraId="1BFFBE5B" w14:textId="77777777" w:rsidTr="00742591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A8B52" w14:textId="7ED769F6" w:rsidR="00785083" w:rsidRPr="00990E16" w:rsidRDefault="00785083" w:rsidP="00023458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As &lt;user&gt; I would like to &lt;task</w:t>
            </w:r>
            <w:r w:rsidR="00BA6860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-description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&gt; so that &lt;</w:t>
            </w:r>
            <w:r w:rsidR="00BA6860"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final-goal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&gt; </w:t>
            </w:r>
          </w:p>
        </w:tc>
      </w:tr>
      <w:tr w:rsidR="00C44026" w:rsidRPr="00990E16" w14:paraId="627E85A8" w14:textId="77777777" w:rsidTr="00C06423">
        <w:trPr>
          <w:trHeight w:val="330"/>
          <w:jc w:val="center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5A33F" w14:textId="57FCEA52" w:rsidR="00C44026" w:rsidRPr="00990E16" w:rsidRDefault="00C44026" w:rsidP="00C44026">
            <w:pPr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Number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65C63" w14:textId="3603BDB0" w:rsidR="00C44026" w:rsidRPr="00990E16" w:rsidRDefault="00C44026" w:rsidP="00C44026">
            <w:pPr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ID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8305B3" w14:textId="77777777" w:rsidR="00C44026" w:rsidRPr="00990E16" w:rsidRDefault="00C44026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</w:tr>
      <w:tr w:rsidR="00C44026" w:rsidRPr="00990E16" w14:paraId="11F5B607" w14:textId="77777777" w:rsidTr="00C06423">
        <w:trPr>
          <w:trHeight w:val="330"/>
          <w:jc w:val="center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81BB2" w14:textId="72F0D180" w:rsidR="00C44026" w:rsidRPr="00990E16" w:rsidRDefault="00C44026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A71DF" w14:textId="4C162722" w:rsidR="00C44026" w:rsidRPr="00990E16" w:rsidRDefault="00C44026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F4ACF" w14:textId="6181DC90" w:rsidR="00C44026" w:rsidRPr="00990E16" w:rsidRDefault="00C44026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Given &lt;&gt; When&lt;&gt; And &lt;&gt;… Then &lt;&gt;</w:t>
            </w:r>
          </w:p>
        </w:tc>
      </w:tr>
      <w:tr w:rsidR="00C44026" w:rsidRPr="00990E16" w14:paraId="6C0815B7" w14:textId="77777777" w:rsidTr="00C06423">
        <w:trPr>
          <w:trHeight w:val="330"/>
          <w:jc w:val="center"/>
        </w:trPr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998DB" w14:textId="77777777" w:rsidR="00C44026" w:rsidRPr="00990E16" w:rsidRDefault="00C44026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9D47D" w14:textId="77777777" w:rsidR="00C44026" w:rsidRPr="00990E16" w:rsidRDefault="00C44026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98B77" w14:textId="77777777" w:rsidR="00C44026" w:rsidRPr="00990E16" w:rsidRDefault="00C44026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D15A18" w:rsidRPr="00990E16" w14:paraId="4554B1CC" w14:textId="77777777" w:rsidTr="00D15A1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54E151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Sequence  </w:t>
            </w:r>
          </w:p>
        </w:tc>
      </w:tr>
      <w:tr w:rsidR="00D15A18" w:rsidRPr="00990E16" w14:paraId="2EF2AB98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5C2FD" w14:textId="743EFF7A" w:rsidR="00D15A18" w:rsidRPr="00990E16" w:rsidRDefault="005F7752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86429E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Usual Path</w:t>
            </w: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B69805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Alternative Path</w:t>
            </w:r>
          </w:p>
        </w:tc>
      </w:tr>
      <w:tr w:rsidR="00D15A18" w:rsidRPr="00990E16" w14:paraId="48C0B167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DAD67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21152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F6CE1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38B65DC9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2A911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CB331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731340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7C0FBAB8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8B246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C017E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22559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50F4F957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B1A8F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6A136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3767A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61DD60AA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E6255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F4E03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0C1F3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C06423" w:rsidRPr="00990E16" w14:paraId="134FAFF9" w14:textId="77777777" w:rsidTr="00C06423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147816" w14:textId="56D89513" w:rsidR="00C06423" w:rsidRPr="00990E16" w:rsidRDefault="00C06423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Criteria acceptance </w:t>
            </w:r>
          </w:p>
        </w:tc>
      </w:tr>
      <w:tr w:rsidR="00D15A18" w:rsidRPr="00990E16" w14:paraId="13736340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E9DF9" w14:textId="01CBED7F" w:rsidR="00D15A18" w:rsidRPr="00990E16" w:rsidRDefault="00C06423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F5456" w14:textId="132E7661" w:rsidR="00D15A18" w:rsidRPr="00990E16" w:rsidRDefault="00C06423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</w:tr>
      <w:tr w:rsidR="00C06423" w:rsidRPr="00990E16" w14:paraId="3DD2EA58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4D82E4" w14:textId="0762E254" w:rsidR="00C06423" w:rsidRPr="00990E16" w:rsidRDefault="00C06423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34676" w14:textId="77777777" w:rsidR="00C06423" w:rsidRPr="00990E16" w:rsidRDefault="00C06423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C06423" w:rsidRPr="00990E16" w14:paraId="00F42703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8C3AF" w14:textId="7791650A" w:rsidR="00C06423" w:rsidRPr="00990E16" w:rsidRDefault="00C06423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7BB95" w14:textId="77777777" w:rsidR="00C06423" w:rsidRPr="00990E16" w:rsidRDefault="00C06423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1779A561" w14:textId="77777777" w:rsidTr="00D15A1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CB35967" w14:textId="77777777" w:rsidR="00D15A18" w:rsidRPr="00990E16" w:rsidRDefault="00A33067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UML</w:t>
            </w:r>
            <w:r w:rsidR="00D15A18"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 </w:t>
            </w:r>
            <w:r w:rsidR="00785083"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Diagrams Reference</w:t>
            </w:r>
          </w:p>
        </w:tc>
      </w:tr>
      <w:tr w:rsidR="00D15A18" w:rsidRPr="00990E16" w14:paraId="10E8A628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A2F5D" w14:textId="77777777" w:rsidR="00D15A18" w:rsidRPr="00990E16" w:rsidRDefault="00A33067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7D44E" w14:textId="77777777" w:rsidR="00D15A18" w:rsidRPr="00990E16" w:rsidRDefault="00A33067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</w:rPr>
              <w:t>Type</w:t>
            </w:r>
          </w:p>
        </w:tc>
      </w:tr>
      <w:tr w:rsidR="00D15A18" w:rsidRPr="00990E16" w14:paraId="44466B5D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AFCA3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AC439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  <w:tr w:rsidR="00D15A18" w:rsidRPr="00990E16" w14:paraId="5C7A42B9" w14:textId="77777777" w:rsidTr="00D15A18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C91B283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Process</w:t>
            </w: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  </w:t>
            </w:r>
          </w:p>
        </w:tc>
      </w:tr>
      <w:tr w:rsidR="00D15A18" w:rsidRPr="00990E16" w14:paraId="1D066608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EAC11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Input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BE17E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D15A18" w:rsidRPr="00990E16" w14:paraId="09018C62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510C8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Validation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E19443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</w:t>
            </w:r>
          </w:p>
        </w:tc>
      </w:tr>
      <w:tr w:rsidR="00D15A18" w:rsidRPr="00990E16" w14:paraId="4CEB3946" w14:textId="77777777" w:rsidTr="00C06423">
        <w:trPr>
          <w:trHeight w:val="330"/>
          <w:jc w:val="center"/>
        </w:trPr>
        <w:tc>
          <w:tcPr>
            <w:tcW w:w="2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34E5D" w14:textId="77777777" w:rsidR="00D15A18" w:rsidRPr="00990E16" w:rsidRDefault="00D15A18" w:rsidP="007E597B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Output  </w:t>
            </w:r>
          </w:p>
        </w:tc>
        <w:tc>
          <w:tcPr>
            <w:tcW w:w="6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2198E" w14:textId="77777777" w:rsidR="00D15A18" w:rsidRPr="00990E16" w:rsidRDefault="00D15A18" w:rsidP="007E597B">
            <w:pPr>
              <w:ind w:left="135" w:right="120"/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  <w:t>  </w:t>
            </w:r>
          </w:p>
        </w:tc>
      </w:tr>
      <w:tr w:rsidR="00C44026" w:rsidRPr="00990E16" w14:paraId="0E755B83" w14:textId="77777777" w:rsidTr="00C44026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77794C" w14:textId="0F0C9472" w:rsidR="00C44026" w:rsidRPr="00990E16" w:rsidRDefault="00C44026" w:rsidP="00C44026">
            <w:pPr>
              <w:ind w:left="27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</w:pPr>
            <w:r w:rsidRPr="00990E1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val="en-MX"/>
              </w:rPr>
              <w:t>Errors </w:t>
            </w:r>
          </w:p>
        </w:tc>
      </w:tr>
      <w:tr w:rsidR="00C44026" w:rsidRPr="00990E16" w14:paraId="74538DEC" w14:textId="77777777" w:rsidTr="00E2458B">
        <w:trPr>
          <w:trHeight w:val="330"/>
          <w:jc w:val="center"/>
        </w:trPr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6D64A" w14:textId="77777777" w:rsidR="005F7752" w:rsidRDefault="005F7752" w:rsidP="004A1CDF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</w:p>
          <w:p w14:paraId="089B7D66" w14:textId="403EA403" w:rsidR="004A1CDF" w:rsidRPr="00990E16" w:rsidRDefault="004A1CDF" w:rsidP="004A1CDF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990E1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Severity: Warning, </w:t>
            </w:r>
            <w:r w:rsidR="00990E16" w:rsidRPr="00990E1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Info, Debug, </w:t>
            </w:r>
            <w:r w:rsidRPr="00990E1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Fatal.  </w:t>
            </w:r>
          </w:p>
          <w:p w14:paraId="3F404B33" w14:textId="6515628B" w:rsidR="004A1CDF" w:rsidRDefault="004A1CDF" w:rsidP="004A1CDF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990E16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Scope: log file, email.</w:t>
            </w:r>
          </w:p>
          <w:p w14:paraId="0072694F" w14:textId="77777777" w:rsidR="005F7752" w:rsidRPr="00990E16" w:rsidRDefault="005F7752" w:rsidP="004A1CDF">
            <w:pPr>
              <w:rPr>
                <w:rFonts w:asciiTheme="majorHAnsi" w:hAnsiTheme="majorHAnsi" w:cstheme="majorHAnsi"/>
                <w:sz w:val="20"/>
                <w:szCs w:val="20"/>
                <w:lang w:val="en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1355"/>
              <w:gridCol w:w="1510"/>
              <w:gridCol w:w="1631"/>
              <w:gridCol w:w="3508"/>
            </w:tblGrid>
            <w:tr w:rsidR="004A1CDF" w:rsidRPr="00990E16" w14:paraId="7CBC00E0" w14:textId="77777777" w:rsidTr="00C06423">
              <w:tc>
                <w:tcPr>
                  <w:tcW w:w="956" w:type="dxa"/>
                  <w:shd w:val="clear" w:color="auto" w:fill="E7E6E6" w:themeFill="background2"/>
                </w:tcPr>
                <w:p w14:paraId="2091CBE8" w14:textId="066C525A" w:rsidR="004A1CDF" w:rsidRPr="00990E16" w:rsidRDefault="00990E16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</w:rPr>
                    <w:t>Number</w:t>
                  </w:r>
                </w:p>
              </w:tc>
              <w:tc>
                <w:tcPr>
                  <w:tcW w:w="1355" w:type="dxa"/>
                  <w:shd w:val="clear" w:color="auto" w:fill="E7E6E6" w:themeFill="background2"/>
                </w:tcPr>
                <w:p w14:paraId="144837BC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</w:rPr>
                    <w:t>Short Code</w:t>
                  </w:r>
                </w:p>
              </w:tc>
              <w:tc>
                <w:tcPr>
                  <w:tcW w:w="1510" w:type="dxa"/>
                  <w:shd w:val="clear" w:color="auto" w:fill="E7E6E6" w:themeFill="background2"/>
                </w:tcPr>
                <w:p w14:paraId="318EE078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</w:rPr>
                    <w:t>Severity</w:t>
                  </w:r>
                </w:p>
              </w:tc>
              <w:tc>
                <w:tcPr>
                  <w:tcW w:w="1631" w:type="dxa"/>
                  <w:shd w:val="clear" w:color="auto" w:fill="E7E6E6" w:themeFill="background2"/>
                </w:tcPr>
                <w:p w14:paraId="514625C6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</w:rPr>
                    <w:t>Scope</w:t>
                  </w:r>
                </w:p>
              </w:tc>
              <w:tc>
                <w:tcPr>
                  <w:tcW w:w="3508" w:type="dxa"/>
                  <w:shd w:val="clear" w:color="auto" w:fill="E7E6E6" w:themeFill="background2"/>
                </w:tcPr>
                <w:p w14:paraId="0B23F007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</w:rPr>
                    <w:t>Description</w:t>
                  </w:r>
                </w:p>
              </w:tc>
            </w:tr>
            <w:tr w:rsidR="004A1CDF" w:rsidRPr="00990E16" w14:paraId="6FA842DA" w14:textId="77777777" w:rsidTr="00C06423">
              <w:tc>
                <w:tcPr>
                  <w:tcW w:w="956" w:type="dxa"/>
                </w:tcPr>
                <w:p w14:paraId="537A8464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355" w:type="dxa"/>
                </w:tcPr>
                <w:p w14:paraId="1E35C347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10" w:type="dxa"/>
                </w:tcPr>
                <w:p w14:paraId="0F913132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631" w:type="dxa"/>
                </w:tcPr>
                <w:p w14:paraId="5018F9B2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8" w:type="dxa"/>
                </w:tcPr>
                <w:p w14:paraId="692FF3C9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4A1CDF" w:rsidRPr="00990E16" w14:paraId="0CF29985" w14:textId="77777777" w:rsidTr="00C06423">
              <w:tc>
                <w:tcPr>
                  <w:tcW w:w="956" w:type="dxa"/>
                </w:tcPr>
                <w:p w14:paraId="2519A76C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355" w:type="dxa"/>
                </w:tcPr>
                <w:p w14:paraId="6438A862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10" w:type="dxa"/>
                </w:tcPr>
                <w:p w14:paraId="6CA0A2BF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631" w:type="dxa"/>
                </w:tcPr>
                <w:p w14:paraId="69906FD9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8" w:type="dxa"/>
                </w:tcPr>
                <w:p w14:paraId="651FB86A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4A1CDF" w:rsidRPr="00990E16" w14:paraId="32E09F98" w14:textId="77777777" w:rsidTr="00C06423">
              <w:tc>
                <w:tcPr>
                  <w:tcW w:w="956" w:type="dxa"/>
                </w:tcPr>
                <w:p w14:paraId="51F84314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355" w:type="dxa"/>
                </w:tcPr>
                <w:p w14:paraId="3C324636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10" w:type="dxa"/>
                </w:tcPr>
                <w:p w14:paraId="6FBC4754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631" w:type="dxa"/>
                </w:tcPr>
                <w:p w14:paraId="250946D2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8" w:type="dxa"/>
                </w:tcPr>
                <w:p w14:paraId="6FEEAFF1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4A1CDF" w:rsidRPr="00990E16" w14:paraId="517B74F1" w14:textId="77777777" w:rsidTr="00C06423">
              <w:tc>
                <w:tcPr>
                  <w:tcW w:w="956" w:type="dxa"/>
                </w:tcPr>
                <w:p w14:paraId="6E576B8C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355" w:type="dxa"/>
                </w:tcPr>
                <w:p w14:paraId="2AC5D831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10" w:type="dxa"/>
                </w:tcPr>
                <w:p w14:paraId="03038CDF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631" w:type="dxa"/>
                </w:tcPr>
                <w:p w14:paraId="3A3FFBE9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8" w:type="dxa"/>
                </w:tcPr>
                <w:p w14:paraId="43AFFCA1" w14:textId="77777777" w:rsidR="004A1CDF" w:rsidRPr="00990E16" w:rsidRDefault="004A1CDF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C06423" w:rsidRPr="00990E16" w14:paraId="2F812D2A" w14:textId="77777777" w:rsidTr="00C06423">
              <w:tc>
                <w:tcPr>
                  <w:tcW w:w="8960" w:type="dxa"/>
                  <w:gridSpan w:val="5"/>
                  <w:shd w:val="clear" w:color="auto" w:fill="D0CECE" w:themeFill="background2" w:themeFillShade="E6"/>
                </w:tcPr>
                <w:p w14:paraId="420AB2FB" w14:textId="79951710" w:rsidR="00C06423" w:rsidRPr="00990E16" w:rsidRDefault="00C06423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  <w:r w:rsidRPr="00990E16">
                    <w:rPr>
                      <w:rFonts w:asciiTheme="majorHAnsi" w:hAnsiTheme="majorHAnsi" w:cstheme="majorHAnsi"/>
                      <w:b/>
                      <w:bCs/>
                    </w:rPr>
                    <w:t>Notes</w:t>
                  </w:r>
                </w:p>
              </w:tc>
            </w:tr>
            <w:tr w:rsidR="00C06423" w:rsidRPr="00990E16" w14:paraId="052CF4AB" w14:textId="77777777" w:rsidTr="00BC1E19">
              <w:tc>
                <w:tcPr>
                  <w:tcW w:w="8960" w:type="dxa"/>
                  <w:gridSpan w:val="5"/>
                </w:tcPr>
                <w:p w14:paraId="4FC56539" w14:textId="77777777" w:rsidR="00C06423" w:rsidRPr="00990E16" w:rsidRDefault="00C06423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  <w:p w14:paraId="57830B13" w14:textId="77777777" w:rsidR="00C06423" w:rsidRPr="00990E16" w:rsidRDefault="00C06423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  <w:p w14:paraId="62F8FDC9" w14:textId="62C916F8" w:rsidR="00C06423" w:rsidRPr="00990E16" w:rsidRDefault="00C06423" w:rsidP="004A1CDF">
                  <w:pPr>
                    <w:pStyle w:val="BodyText"/>
                    <w:ind w:left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A55B026" w14:textId="77777777" w:rsidR="00C44026" w:rsidRPr="00990E16" w:rsidRDefault="00C44026" w:rsidP="004A1CDF">
            <w:pPr>
              <w:textAlignment w:val="baseline"/>
              <w:rPr>
                <w:rFonts w:asciiTheme="majorHAnsi" w:eastAsia="Times New Roman" w:hAnsiTheme="majorHAnsi" w:cstheme="majorHAnsi"/>
                <w:sz w:val="20"/>
                <w:szCs w:val="20"/>
                <w:lang w:val="en-MX"/>
              </w:rPr>
            </w:pPr>
          </w:p>
        </w:tc>
      </w:tr>
    </w:tbl>
    <w:p w14:paraId="474470A7" w14:textId="77777777" w:rsidR="00D15A18" w:rsidRPr="00990E16" w:rsidRDefault="00D15A18" w:rsidP="00D15A18">
      <w:pPr>
        <w:shd w:val="clear" w:color="auto" w:fill="FFFFFF"/>
        <w:ind w:left="360"/>
        <w:textAlignment w:val="baseline"/>
        <w:rPr>
          <w:rFonts w:asciiTheme="majorHAnsi" w:eastAsia="Times New Roman" w:hAnsiTheme="majorHAnsi" w:cstheme="majorHAnsi"/>
          <w:sz w:val="20"/>
          <w:szCs w:val="20"/>
          <w:lang w:val="en-MX"/>
        </w:rPr>
      </w:pPr>
      <w:r w:rsidRPr="00990E16">
        <w:rPr>
          <w:rFonts w:asciiTheme="majorHAnsi" w:eastAsia="Times New Roman" w:hAnsiTheme="majorHAnsi" w:cstheme="majorHAnsi"/>
          <w:sz w:val="20"/>
          <w:szCs w:val="20"/>
          <w:lang w:val="en-MX"/>
        </w:rPr>
        <w:t>  </w:t>
      </w:r>
    </w:p>
    <w:p w14:paraId="27A29C1F" w14:textId="77777777" w:rsidR="00C202AA" w:rsidRPr="00990E16" w:rsidRDefault="009B433D">
      <w:pPr>
        <w:rPr>
          <w:rFonts w:asciiTheme="majorHAnsi" w:hAnsiTheme="majorHAnsi" w:cstheme="majorHAnsi"/>
          <w:sz w:val="20"/>
          <w:szCs w:val="20"/>
        </w:rPr>
      </w:pPr>
    </w:p>
    <w:sectPr w:rsidR="00C202AA" w:rsidRPr="0099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83"/>
    <w:rsid w:val="00023458"/>
    <w:rsid w:val="001873AF"/>
    <w:rsid w:val="002F738E"/>
    <w:rsid w:val="003C54C4"/>
    <w:rsid w:val="004A1CDF"/>
    <w:rsid w:val="005F7752"/>
    <w:rsid w:val="00600458"/>
    <w:rsid w:val="00785083"/>
    <w:rsid w:val="00990E16"/>
    <w:rsid w:val="009B433D"/>
    <w:rsid w:val="00A33067"/>
    <w:rsid w:val="00BA6860"/>
    <w:rsid w:val="00C06423"/>
    <w:rsid w:val="00C44026"/>
    <w:rsid w:val="00C51D4F"/>
    <w:rsid w:val="00C63181"/>
    <w:rsid w:val="00CD12A1"/>
    <w:rsid w:val="00D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5C41D"/>
  <w15:chartTrackingRefBased/>
  <w15:docId w15:val="{87DF0F0B-BF0D-4A4E-81DB-867420BE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A1CD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CD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A1C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nobomba/Library/Application%20Support/Box/Box%20Edit/Documents/738267456587/Requirement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RequirementFormat.dotx</Template>
  <TotalTime>12</TotalTime>
  <Pages>2</Pages>
  <Words>145</Words>
  <Characters>782</Characters>
  <Application>Microsoft Office Word</Application>
  <DocSecurity>0</DocSecurity>
  <Lines>114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Farfan Rivera</dc:creator>
  <cp:keywords/>
  <dc:description/>
  <cp:lastModifiedBy>fernando.farfan</cp:lastModifiedBy>
  <cp:revision>12</cp:revision>
  <dcterms:created xsi:type="dcterms:W3CDTF">2020-11-09T21:46:00Z</dcterms:created>
  <dcterms:modified xsi:type="dcterms:W3CDTF">2020-11-19T19:57:00Z</dcterms:modified>
  <cp:category/>
</cp:coreProperties>
</file>